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B063" w14:textId="47F3A6FB" w:rsidR="00695B9F" w:rsidRPr="00097CAB" w:rsidRDefault="00A329EE" w:rsidP="00695B9F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>RESUME</w:t>
      </w:r>
    </w:p>
    <w:p w14:paraId="61608991" w14:textId="6959D79A" w:rsidR="00097CAB" w:rsidRPr="00097CAB" w:rsidRDefault="00097CAB" w:rsidP="00F614F1">
      <w:pPr>
        <w:jc w:val="center"/>
        <w:rPr>
          <w:sz w:val="20"/>
          <w:szCs w:val="20"/>
        </w:rPr>
      </w:pPr>
    </w:p>
    <w:sectPr w:rsidR="00097CAB" w:rsidRPr="00097CAB" w:rsidSect="00651FD5">
      <w:headerReference w:type="default" r:id="rId11"/>
      <w:footerReference w:type="default" r:id="rId12"/>
      <w:headerReference w:type="first" r:id="rId13"/>
      <w:pgSz w:w="12240" w:h="15840" w:code="1"/>
      <w:pgMar w:top="576" w:right="1440" w:bottom="576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B3C98" w14:textId="77777777" w:rsidR="00161919" w:rsidRDefault="00161919">
      <w:r>
        <w:separator/>
      </w:r>
    </w:p>
  </w:endnote>
  <w:endnote w:type="continuationSeparator" w:id="0">
    <w:p w14:paraId="4A5111CF" w14:textId="77777777" w:rsidR="00161919" w:rsidRDefault="0016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panose1 w:val="020B0604020202020204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D4EB2" w14:textId="77777777" w:rsidR="005264E9" w:rsidRPr="008B7107" w:rsidRDefault="00EC5986" w:rsidP="00EC5986">
    <w:pPr>
      <w:pStyle w:val="Footer"/>
      <w:jc w:val="center"/>
      <w:rPr>
        <w:color w:val="FFFFFF"/>
      </w:rPr>
    </w:pPr>
    <w:r w:rsidRPr="008B7107">
      <w:rPr>
        <w:color w:val="FFFFFF"/>
      </w:rPr>
      <w:t>Resume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4E87C" w14:textId="77777777" w:rsidR="00161919" w:rsidRDefault="00161919">
      <w:r>
        <w:separator/>
      </w:r>
    </w:p>
  </w:footnote>
  <w:footnote w:type="continuationSeparator" w:id="0">
    <w:p w14:paraId="64193762" w14:textId="77777777" w:rsidR="00161919" w:rsidRDefault="00161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B8C5E" w14:textId="722F2706" w:rsidR="00651FD5" w:rsidRPr="00165A99" w:rsidRDefault="00651FD5" w:rsidP="00651FD5">
    <w:pPr>
      <w:jc w:val="center"/>
      <w:rPr>
        <w:rFonts w:eastAsia="Calibri"/>
        <w:bCs/>
        <w:color w:val="000000" w:themeColor="text1"/>
        <w:sz w:val="20"/>
        <w:szCs w:val="20"/>
      </w:rPr>
    </w:pPr>
    <w:r w:rsidRPr="00165A99">
      <w:rPr>
        <w:rFonts w:eastAsia="Calibri"/>
        <w:bCs/>
        <w:color w:val="000000" w:themeColor="text1"/>
        <w:sz w:val="20"/>
        <w:szCs w:val="20"/>
      </w:rPr>
      <w:t xml:space="preserve">YADAB SUTRADHAR </w:t>
    </w:r>
    <w:r w:rsidRPr="00165A99">
      <w:rPr>
        <w:rFonts w:eastAsia="Calibri"/>
        <w:bCs/>
        <w:color w:val="000000" w:themeColor="text1"/>
        <w:sz w:val="20"/>
        <w:szCs w:val="20"/>
      </w:rPr>
      <w:sym w:font="Symbol" w:char="F0B7"/>
    </w:r>
    <w:r w:rsidRPr="00165A99">
      <w:rPr>
        <w:rFonts w:eastAsia="Calibri"/>
        <w:bCs/>
        <w:color w:val="000000" w:themeColor="text1"/>
        <w:sz w:val="20"/>
        <w:szCs w:val="20"/>
      </w:rPr>
      <w:t xml:space="preserve"> Page 2 </w:t>
    </w:r>
    <w:r w:rsidRPr="00165A99">
      <w:rPr>
        <w:rFonts w:eastAsia="Calibri"/>
        <w:bCs/>
        <w:color w:val="000000" w:themeColor="text1"/>
        <w:sz w:val="20"/>
        <w:szCs w:val="20"/>
      </w:rPr>
      <w:sym w:font="Symbol" w:char="F0B7"/>
    </w:r>
    <w:r w:rsidRPr="00165A99">
      <w:rPr>
        <w:rFonts w:eastAsia="Calibri"/>
        <w:bCs/>
        <w:color w:val="000000" w:themeColor="text1"/>
        <w:sz w:val="20"/>
        <w:szCs w:val="20"/>
      </w:rPr>
      <w:t xml:space="preserve"> 641-233-9549 </w:t>
    </w:r>
    <w:r w:rsidRPr="00165A99">
      <w:rPr>
        <w:rFonts w:eastAsia="Calibri"/>
        <w:bCs/>
        <w:color w:val="000000" w:themeColor="text1"/>
        <w:sz w:val="20"/>
        <w:szCs w:val="20"/>
      </w:rPr>
      <w:sym w:font="Symbol" w:char="F0B7"/>
    </w:r>
    <w:r w:rsidRPr="00165A99">
      <w:rPr>
        <w:rFonts w:eastAsia="Calibri"/>
        <w:bCs/>
        <w:color w:val="000000" w:themeColor="text1"/>
        <w:sz w:val="20"/>
        <w:szCs w:val="20"/>
      </w:rPr>
      <w:t xml:space="preserve"> </w:t>
    </w:r>
    <w:hyperlink r:id="rId1">
      <w:r w:rsidRPr="00165A99">
        <w:rPr>
          <w:bCs/>
          <w:color w:val="000000" w:themeColor="text1"/>
          <w:sz w:val="20"/>
          <w:szCs w:val="20"/>
          <w:u w:val="single"/>
        </w:rPr>
        <w:t>yadab.sutradhar@yahoo.com</w:t>
      </w:r>
    </w:hyperlink>
  </w:p>
  <w:p w14:paraId="2BBAA6E7" w14:textId="7834C28B" w:rsidR="006D21E7" w:rsidRDefault="00651FD5" w:rsidP="00651FD5">
    <w:pPr>
      <w:pStyle w:val="Header"/>
      <w:tabs>
        <w:tab w:val="left" w:pos="3774"/>
      </w:tabs>
      <w:rPr>
        <w:color w:val="FFFFFF"/>
      </w:rPr>
    </w:pPr>
    <w:r>
      <w:rPr>
        <w:color w:val="FFFFFF"/>
      </w:rPr>
      <w:tab/>
    </w:r>
  </w:p>
  <w:p w14:paraId="1B1A4EBA" w14:textId="77777777" w:rsidR="00651FD5" w:rsidRDefault="00651FD5">
    <w:pPr>
      <w:pStyle w:val="Header"/>
      <w:jc w:val="center"/>
      <w:rPr>
        <w:color w:val="FFFFFF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B6FBB" w14:textId="77777777" w:rsidR="00651FD5" w:rsidRDefault="00651FD5">
    <w:pPr>
      <w:pStyle w:val="Header"/>
    </w:pPr>
  </w:p>
  <w:p w14:paraId="6F1289CC" w14:textId="77777777" w:rsidR="00651FD5" w:rsidRDefault="00651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" w15:restartNumberingAfterBreak="0">
    <w:nsid w:val="02EC48FD"/>
    <w:multiLevelType w:val="hybridMultilevel"/>
    <w:tmpl w:val="BC082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06D9E"/>
    <w:multiLevelType w:val="hybridMultilevel"/>
    <w:tmpl w:val="3EFE2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71171"/>
    <w:multiLevelType w:val="hybridMultilevel"/>
    <w:tmpl w:val="B3AC62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1B537A"/>
    <w:multiLevelType w:val="hybridMultilevel"/>
    <w:tmpl w:val="A34E938E"/>
    <w:lvl w:ilvl="0" w:tplc="3CA603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1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FC1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13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04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10BB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D8E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944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C04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23172"/>
    <w:multiLevelType w:val="multilevel"/>
    <w:tmpl w:val="18AC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364FE"/>
    <w:multiLevelType w:val="hybridMultilevel"/>
    <w:tmpl w:val="86FC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977D44"/>
    <w:multiLevelType w:val="hybridMultilevel"/>
    <w:tmpl w:val="C31C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322C8"/>
    <w:multiLevelType w:val="hybridMultilevel"/>
    <w:tmpl w:val="38C6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562D7"/>
    <w:multiLevelType w:val="hybridMultilevel"/>
    <w:tmpl w:val="4634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82533"/>
    <w:multiLevelType w:val="hybridMultilevel"/>
    <w:tmpl w:val="BECAF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6A34"/>
    <w:multiLevelType w:val="hybridMultilevel"/>
    <w:tmpl w:val="4FD8A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A710E"/>
    <w:multiLevelType w:val="hybridMultilevel"/>
    <w:tmpl w:val="D9F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66483"/>
    <w:multiLevelType w:val="hybridMultilevel"/>
    <w:tmpl w:val="310E5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068C9"/>
    <w:multiLevelType w:val="hybridMultilevel"/>
    <w:tmpl w:val="4B9C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532CD6"/>
    <w:multiLevelType w:val="multilevel"/>
    <w:tmpl w:val="87BA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D807D6"/>
    <w:multiLevelType w:val="hybridMultilevel"/>
    <w:tmpl w:val="5AEC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00819"/>
    <w:multiLevelType w:val="hybridMultilevel"/>
    <w:tmpl w:val="C8643DE6"/>
    <w:lvl w:ilvl="0" w:tplc="00ECCA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552C01"/>
    <w:multiLevelType w:val="hybridMultilevel"/>
    <w:tmpl w:val="AA04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E6418"/>
    <w:multiLevelType w:val="hybridMultilevel"/>
    <w:tmpl w:val="B0E4B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1161FC"/>
    <w:multiLevelType w:val="hybridMultilevel"/>
    <w:tmpl w:val="7BF4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440B84"/>
    <w:multiLevelType w:val="hybridMultilevel"/>
    <w:tmpl w:val="EAEE6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92E4D"/>
    <w:multiLevelType w:val="hybridMultilevel"/>
    <w:tmpl w:val="D570D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62573"/>
    <w:multiLevelType w:val="hybridMultilevel"/>
    <w:tmpl w:val="B03A1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2045AD"/>
    <w:multiLevelType w:val="multilevel"/>
    <w:tmpl w:val="9982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844C72"/>
    <w:multiLevelType w:val="hybridMultilevel"/>
    <w:tmpl w:val="F2B6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226A0"/>
    <w:multiLevelType w:val="multilevel"/>
    <w:tmpl w:val="EF84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297FE1"/>
    <w:multiLevelType w:val="hybridMultilevel"/>
    <w:tmpl w:val="5EA6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133A4"/>
    <w:multiLevelType w:val="hybridMultilevel"/>
    <w:tmpl w:val="648E1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463A50"/>
    <w:multiLevelType w:val="hybridMultilevel"/>
    <w:tmpl w:val="7FD0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3165DF"/>
    <w:multiLevelType w:val="hybridMultilevel"/>
    <w:tmpl w:val="C082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77013E"/>
    <w:multiLevelType w:val="hybridMultilevel"/>
    <w:tmpl w:val="129C5742"/>
    <w:lvl w:ilvl="0" w:tplc="5040FFB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635C0"/>
    <w:multiLevelType w:val="hybridMultilevel"/>
    <w:tmpl w:val="90E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B59DD"/>
    <w:multiLevelType w:val="hybridMultilevel"/>
    <w:tmpl w:val="73EA7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E86D25"/>
    <w:multiLevelType w:val="hybridMultilevel"/>
    <w:tmpl w:val="022E0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628338">
    <w:abstractNumId w:val="17"/>
  </w:num>
  <w:num w:numId="2" w16cid:durableId="359866105">
    <w:abstractNumId w:val="22"/>
  </w:num>
  <w:num w:numId="3" w16cid:durableId="1982416094">
    <w:abstractNumId w:val="2"/>
  </w:num>
  <w:num w:numId="4" w16cid:durableId="795560951">
    <w:abstractNumId w:val="27"/>
  </w:num>
  <w:num w:numId="5" w16cid:durableId="393352037">
    <w:abstractNumId w:val="16"/>
  </w:num>
  <w:num w:numId="6" w16cid:durableId="850146654">
    <w:abstractNumId w:val="11"/>
  </w:num>
  <w:num w:numId="7" w16cid:durableId="303514197">
    <w:abstractNumId w:val="33"/>
  </w:num>
  <w:num w:numId="8" w16cid:durableId="131754043">
    <w:abstractNumId w:val="21"/>
  </w:num>
  <w:num w:numId="9" w16cid:durableId="1907451850">
    <w:abstractNumId w:val="34"/>
  </w:num>
  <w:num w:numId="10" w16cid:durableId="268004521">
    <w:abstractNumId w:val="29"/>
  </w:num>
  <w:num w:numId="11" w16cid:durableId="1781797295">
    <w:abstractNumId w:val="25"/>
  </w:num>
  <w:num w:numId="12" w16cid:durableId="535387244">
    <w:abstractNumId w:val="20"/>
  </w:num>
  <w:num w:numId="13" w16cid:durableId="1527602509">
    <w:abstractNumId w:val="28"/>
  </w:num>
  <w:num w:numId="14" w16cid:durableId="513612220">
    <w:abstractNumId w:val="12"/>
  </w:num>
  <w:num w:numId="15" w16cid:durableId="1895578170">
    <w:abstractNumId w:val="19"/>
  </w:num>
  <w:num w:numId="16" w16cid:durableId="294993648">
    <w:abstractNumId w:val="32"/>
  </w:num>
  <w:num w:numId="17" w16cid:durableId="752050692">
    <w:abstractNumId w:val="8"/>
  </w:num>
  <w:num w:numId="18" w16cid:durableId="2040273717">
    <w:abstractNumId w:val="7"/>
  </w:num>
  <w:num w:numId="19" w16cid:durableId="1913467602">
    <w:abstractNumId w:val="30"/>
  </w:num>
  <w:num w:numId="20" w16cid:durableId="1341545362">
    <w:abstractNumId w:val="10"/>
  </w:num>
  <w:num w:numId="21" w16cid:durableId="911155450">
    <w:abstractNumId w:val="23"/>
  </w:num>
  <w:num w:numId="22" w16cid:durableId="1271468865">
    <w:abstractNumId w:val="14"/>
  </w:num>
  <w:num w:numId="23" w16cid:durableId="1185166022">
    <w:abstractNumId w:val="4"/>
  </w:num>
  <w:num w:numId="24" w16cid:durableId="223495663">
    <w:abstractNumId w:val="18"/>
  </w:num>
  <w:num w:numId="25" w16cid:durableId="728115857">
    <w:abstractNumId w:val="6"/>
  </w:num>
  <w:num w:numId="26" w16cid:durableId="709034059">
    <w:abstractNumId w:val="3"/>
  </w:num>
  <w:num w:numId="27" w16cid:durableId="1006590855">
    <w:abstractNumId w:val="9"/>
  </w:num>
  <w:num w:numId="28" w16cid:durableId="1625118895">
    <w:abstractNumId w:val="1"/>
  </w:num>
  <w:num w:numId="29" w16cid:durableId="1448349427">
    <w:abstractNumId w:val="13"/>
  </w:num>
  <w:num w:numId="30" w16cid:durableId="1018700104">
    <w:abstractNumId w:val="15"/>
  </w:num>
  <w:num w:numId="31" w16cid:durableId="1776317565">
    <w:abstractNumId w:val="26"/>
  </w:num>
  <w:num w:numId="32" w16cid:durableId="336463009">
    <w:abstractNumId w:val="5"/>
  </w:num>
  <w:num w:numId="33" w16cid:durableId="1702895845">
    <w:abstractNumId w:val="24"/>
  </w:num>
  <w:num w:numId="34" w16cid:durableId="460537223">
    <w:abstractNumId w:val="3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75D"/>
    <w:rsid w:val="0000179F"/>
    <w:rsid w:val="0000579B"/>
    <w:rsid w:val="00007905"/>
    <w:rsid w:val="00011F2F"/>
    <w:rsid w:val="00017D48"/>
    <w:rsid w:val="00027FB8"/>
    <w:rsid w:val="00035253"/>
    <w:rsid w:val="00042A1D"/>
    <w:rsid w:val="0005166F"/>
    <w:rsid w:val="000566CB"/>
    <w:rsid w:val="0006062C"/>
    <w:rsid w:val="0006073C"/>
    <w:rsid w:val="000630F3"/>
    <w:rsid w:val="000679E7"/>
    <w:rsid w:val="00071636"/>
    <w:rsid w:val="00076E0A"/>
    <w:rsid w:val="00077480"/>
    <w:rsid w:val="00077938"/>
    <w:rsid w:val="00077E3D"/>
    <w:rsid w:val="000816DE"/>
    <w:rsid w:val="0009336C"/>
    <w:rsid w:val="00097CAB"/>
    <w:rsid w:val="000A20FB"/>
    <w:rsid w:val="000A7047"/>
    <w:rsid w:val="000B4A54"/>
    <w:rsid w:val="000B7BC6"/>
    <w:rsid w:val="000C1856"/>
    <w:rsid w:val="000D41C2"/>
    <w:rsid w:val="000D6EF6"/>
    <w:rsid w:val="000E0213"/>
    <w:rsid w:val="000E27D4"/>
    <w:rsid w:val="000F70B9"/>
    <w:rsid w:val="00102718"/>
    <w:rsid w:val="001048FF"/>
    <w:rsid w:val="0010599F"/>
    <w:rsid w:val="001060E1"/>
    <w:rsid w:val="0010735F"/>
    <w:rsid w:val="00107598"/>
    <w:rsid w:val="001077AF"/>
    <w:rsid w:val="00110B00"/>
    <w:rsid w:val="0011371D"/>
    <w:rsid w:val="00113951"/>
    <w:rsid w:val="001170D8"/>
    <w:rsid w:val="001178F0"/>
    <w:rsid w:val="00117EBD"/>
    <w:rsid w:val="0012488C"/>
    <w:rsid w:val="001321AE"/>
    <w:rsid w:val="0013707F"/>
    <w:rsid w:val="00141461"/>
    <w:rsid w:val="00142649"/>
    <w:rsid w:val="00151FA8"/>
    <w:rsid w:val="00154BBA"/>
    <w:rsid w:val="00157D21"/>
    <w:rsid w:val="00161919"/>
    <w:rsid w:val="00161D4B"/>
    <w:rsid w:val="00162175"/>
    <w:rsid w:val="00165A99"/>
    <w:rsid w:val="0017492E"/>
    <w:rsid w:val="00174947"/>
    <w:rsid w:val="001759AA"/>
    <w:rsid w:val="00176AFA"/>
    <w:rsid w:val="00183ABF"/>
    <w:rsid w:val="0019726C"/>
    <w:rsid w:val="001A0815"/>
    <w:rsid w:val="001A2A53"/>
    <w:rsid w:val="001A467C"/>
    <w:rsid w:val="001A4F9C"/>
    <w:rsid w:val="001A5492"/>
    <w:rsid w:val="001B088F"/>
    <w:rsid w:val="001B132A"/>
    <w:rsid w:val="001B3227"/>
    <w:rsid w:val="001B6BB2"/>
    <w:rsid w:val="001C0308"/>
    <w:rsid w:val="001C330E"/>
    <w:rsid w:val="001D0163"/>
    <w:rsid w:val="001D084B"/>
    <w:rsid w:val="001D57D3"/>
    <w:rsid w:val="001D60AF"/>
    <w:rsid w:val="001E5285"/>
    <w:rsid w:val="001F145C"/>
    <w:rsid w:val="001F4ADE"/>
    <w:rsid w:val="002000EE"/>
    <w:rsid w:val="00205082"/>
    <w:rsid w:val="00206EC6"/>
    <w:rsid w:val="0021013E"/>
    <w:rsid w:val="0021317B"/>
    <w:rsid w:val="00220C23"/>
    <w:rsid w:val="0023141A"/>
    <w:rsid w:val="00233834"/>
    <w:rsid w:val="00234C0C"/>
    <w:rsid w:val="002438E1"/>
    <w:rsid w:val="00246062"/>
    <w:rsid w:val="002504E3"/>
    <w:rsid w:val="0025123A"/>
    <w:rsid w:val="00251BBC"/>
    <w:rsid w:val="00251CD5"/>
    <w:rsid w:val="00253E97"/>
    <w:rsid w:val="00274B94"/>
    <w:rsid w:val="00281736"/>
    <w:rsid w:val="00281DF8"/>
    <w:rsid w:val="0028362A"/>
    <w:rsid w:val="00297016"/>
    <w:rsid w:val="002A44B8"/>
    <w:rsid w:val="002B064B"/>
    <w:rsid w:val="002B0D3B"/>
    <w:rsid w:val="002B2FF2"/>
    <w:rsid w:val="002C2236"/>
    <w:rsid w:val="002C4F1D"/>
    <w:rsid w:val="002C702A"/>
    <w:rsid w:val="002E3090"/>
    <w:rsid w:val="002E4F5F"/>
    <w:rsid w:val="002F25A5"/>
    <w:rsid w:val="002F3094"/>
    <w:rsid w:val="002F5033"/>
    <w:rsid w:val="002F59EB"/>
    <w:rsid w:val="002F5D79"/>
    <w:rsid w:val="002F6873"/>
    <w:rsid w:val="00300039"/>
    <w:rsid w:val="00303286"/>
    <w:rsid w:val="00303C80"/>
    <w:rsid w:val="0030459A"/>
    <w:rsid w:val="00312028"/>
    <w:rsid w:val="00316E60"/>
    <w:rsid w:val="0032004A"/>
    <w:rsid w:val="00321457"/>
    <w:rsid w:val="00322A55"/>
    <w:rsid w:val="00325F5E"/>
    <w:rsid w:val="0033112A"/>
    <w:rsid w:val="00332F3C"/>
    <w:rsid w:val="00333D45"/>
    <w:rsid w:val="003402C8"/>
    <w:rsid w:val="00340622"/>
    <w:rsid w:val="00353872"/>
    <w:rsid w:val="00370B8D"/>
    <w:rsid w:val="00374BB9"/>
    <w:rsid w:val="00383EA7"/>
    <w:rsid w:val="0039083F"/>
    <w:rsid w:val="00395158"/>
    <w:rsid w:val="0039546F"/>
    <w:rsid w:val="0039552B"/>
    <w:rsid w:val="00395A4C"/>
    <w:rsid w:val="00395F68"/>
    <w:rsid w:val="003A1E37"/>
    <w:rsid w:val="003A210E"/>
    <w:rsid w:val="003A4536"/>
    <w:rsid w:val="003B31FC"/>
    <w:rsid w:val="003B6987"/>
    <w:rsid w:val="003B6D4A"/>
    <w:rsid w:val="003C2E76"/>
    <w:rsid w:val="003C3D09"/>
    <w:rsid w:val="003D2FD9"/>
    <w:rsid w:val="003D79B1"/>
    <w:rsid w:val="003E1809"/>
    <w:rsid w:val="003E2584"/>
    <w:rsid w:val="003E35E0"/>
    <w:rsid w:val="003E4AAE"/>
    <w:rsid w:val="00401186"/>
    <w:rsid w:val="004022D9"/>
    <w:rsid w:val="004040CD"/>
    <w:rsid w:val="00410BEE"/>
    <w:rsid w:val="00423B07"/>
    <w:rsid w:val="00427D5C"/>
    <w:rsid w:val="00434F38"/>
    <w:rsid w:val="00437853"/>
    <w:rsid w:val="00441FC1"/>
    <w:rsid w:val="00445BE1"/>
    <w:rsid w:val="004526FE"/>
    <w:rsid w:val="00461CDB"/>
    <w:rsid w:val="00463696"/>
    <w:rsid w:val="00464EB0"/>
    <w:rsid w:val="00466F48"/>
    <w:rsid w:val="00471B81"/>
    <w:rsid w:val="00473C50"/>
    <w:rsid w:val="004744A1"/>
    <w:rsid w:val="00474520"/>
    <w:rsid w:val="00480FEC"/>
    <w:rsid w:val="00482F0A"/>
    <w:rsid w:val="00485D88"/>
    <w:rsid w:val="00490BFB"/>
    <w:rsid w:val="0049721A"/>
    <w:rsid w:val="00497F88"/>
    <w:rsid w:val="004A2664"/>
    <w:rsid w:val="004A2863"/>
    <w:rsid w:val="004A3152"/>
    <w:rsid w:val="004A4B71"/>
    <w:rsid w:val="004A7523"/>
    <w:rsid w:val="004B452E"/>
    <w:rsid w:val="004B6ADE"/>
    <w:rsid w:val="004C00FE"/>
    <w:rsid w:val="004C3699"/>
    <w:rsid w:val="004C5920"/>
    <w:rsid w:val="004D3870"/>
    <w:rsid w:val="004D71FD"/>
    <w:rsid w:val="004D7A30"/>
    <w:rsid w:val="004E0FDC"/>
    <w:rsid w:val="004E1F4E"/>
    <w:rsid w:val="004E2EB8"/>
    <w:rsid w:val="00511797"/>
    <w:rsid w:val="0052007C"/>
    <w:rsid w:val="005264E9"/>
    <w:rsid w:val="0053087C"/>
    <w:rsid w:val="00532B9A"/>
    <w:rsid w:val="00532CF3"/>
    <w:rsid w:val="00534833"/>
    <w:rsid w:val="005418BE"/>
    <w:rsid w:val="00544DDA"/>
    <w:rsid w:val="00545C93"/>
    <w:rsid w:val="005504BA"/>
    <w:rsid w:val="00555D39"/>
    <w:rsid w:val="0055645E"/>
    <w:rsid w:val="00557617"/>
    <w:rsid w:val="0055774E"/>
    <w:rsid w:val="00572454"/>
    <w:rsid w:val="005728D5"/>
    <w:rsid w:val="00576B8D"/>
    <w:rsid w:val="005810E4"/>
    <w:rsid w:val="00582680"/>
    <w:rsid w:val="00584F0E"/>
    <w:rsid w:val="0058555D"/>
    <w:rsid w:val="00591518"/>
    <w:rsid w:val="00596BE6"/>
    <w:rsid w:val="005A5718"/>
    <w:rsid w:val="005B3828"/>
    <w:rsid w:val="005B4701"/>
    <w:rsid w:val="005B5035"/>
    <w:rsid w:val="005C2522"/>
    <w:rsid w:val="005D20E3"/>
    <w:rsid w:val="005D2560"/>
    <w:rsid w:val="005D2C6F"/>
    <w:rsid w:val="005E1147"/>
    <w:rsid w:val="005E3CC8"/>
    <w:rsid w:val="005E5570"/>
    <w:rsid w:val="005F0989"/>
    <w:rsid w:val="005F627D"/>
    <w:rsid w:val="006031D2"/>
    <w:rsid w:val="00604AC0"/>
    <w:rsid w:val="00617D93"/>
    <w:rsid w:val="006207B8"/>
    <w:rsid w:val="006270A2"/>
    <w:rsid w:val="00632D29"/>
    <w:rsid w:val="00633121"/>
    <w:rsid w:val="006343F0"/>
    <w:rsid w:val="0064599A"/>
    <w:rsid w:val="00651FD5"/>
    <w:rsid w:val="00657B62"/>
    <w:rsid w:val="00663B8E"/>
    <w:rsid w:val="00680C87"/>
    <w:rsid w:val="00685264"/>
    <w:rsid w:val="00690D16"/>
    <w:rsid w:val="006947FF"/>
    <w:rsid w:val="00695B9F"/>
    <w:rsid w:val="006A1ADC"/>
    <w:rsid w:val="006A7516"/>
    <w:rsid w:val="006B215E"/>
    <w:rsid w:val="006B2507"/>
    <w:rsid w:val="006B2D98"/>
    <w:rsid w:val="006C6723"/>
    <w:rsid w:val="006D21E7"/>
    <w:rsid w:val="006D2499"/>
    <w:rsid w:val="006D35CC"/>
    <w:rsid w:val="006E3959"/>
    <w:rsid w:val="006E46FC"/>
    <w:rsid w:val="00701AEF"/>
    <w:rsid w:val="00703615"/>
    <w:rsid w:val="00703AB7"/>
    <w:rsid w:val="00720D30"/>
    <w:rsid w:val="00726E3A"/>
    <w:rsid w:val="007301FD"/>
    <w:rsid w:val="00732E4E"/>
    <w:rsid w:val="0074353E"/>
    <w:rsid w:val="00745ECD"/>
    <w:rsid w:val="00746DEF"/>
    <w:rsid w:val="00750F9C"/>
    <w:rsid w:val="0075114F"/>
    <w:rsid w:val="00751A4C"/>
    <w:rsid w:val="00752C2C"/>
    <w:rsid w:val="00757C13"/>
    <w:rsid w:val="00757C2E"/>
    <w:rsid w:val="00762D4E"/>
    <w:rsid w:val="00774805"/>
    <w:rsid w:val="007765EB"/>
    <w:rsid w:val="00776AAE"/>
    <w:rsid w:val="00787C26"/>
    <w:rsid w:val="00791BB1"/>
    <w:rsid w:val="007959BC"/>
    <w:rsid w:val="007A72FB"/>
    <w:rsid w:val="007D454C"/>
    <w:rsid w:val="007E16D4"/>
    <w:rsid w:val="007E3FBB"/>
    <w:rsid w:val="007F0604"/>
    <w:rsid w:val="007F623C"/>
    <w:rsid w:val="007F7C1E"/>
    <w:rsid w:val="00805514"/>
    <w:rsid w:val="00807E13"/>
    <w:rsid w:val="00811645"/>
    <w:rsid w:val="008126D1"/>
    <w:rsid w:val="00826231"/>
    <w:rsid w:val="008300D5"/>
    <w:rsid w:val="00831E5A"/>
    <w:rsid w:val="00832BCD"/>
    <w:rsid w:val="00835BE8"/>
    <w:rsid w:val="00840745"/>
    <w:rsid w:val="008411B6"/>
    <w:rsid w:val="00855367"/>
    <w:rsid w:val="0085675B"/>
    <w:rsid w:val="00860779"/>
    <w:rsid w:val="00860CCB"/>
    <w:rsid w:val="0086166D"/>
    <w:rsid w:val="00862616"/>
    <w:rsid w:val="00864821"/>
    <w:rsid w:val="00864CBA"/>
    <w:rsid w:val="00873591"/>
    <w:rsid w:val="00874614"/>
    <w:rsid w:val="00880D8B"/>
    <w:rsid w:val="0088262A"/>
    <w:rsid w:val="0089320B"/>
    <w:rsid w:val="008A4193"/>
    <w:rsid w:val="008A5DE2"/>
    <w:rsid w:val="008B0311"/>
    <w:rsid w:val="008B5B0F"/>
    <w:rsid w:val="008B661F"/>
    <w:rsid w:val="008B7107"/>
    <w:rsid w:val="008C3BFD"/>
    <w:rsid w:val="008E17B0"/>
    <w:rsid w:val="008E25F3"/>
    <w:rsid w:val="008E3909"/>
    <w:rsid w:val="008E5788"/>
    <w:rsid w:val="008E5B01"/>
    <w:rsid w:val="008E7702"/>
    <w:rsid w:val="00900AD4"/>
    <w:rsid w:val="009026A0"/>
    <w:rsid w:val="00904DE7"/>
    <w:rsid w:val="009253A9"/>
    <w:rsid w:val="009279FA"/>
    <w:rsid w:val="00930C24"/>
    <w:rsid w:val="009350AC"/>
    <w:rsid w:val="00940EA5"/>
    <w:rsid w:val="009435F2"/>
    <w:rsid w:val="0094470F"/>
    <w:rsid w:val="0094740F"/>
    <w:rsid w:val="00950237"/>
    <w:rsid w:val="00951296"/>
    <w:rsid w:val="0095285F"/>
    <w:rsid w:val="00957399"/>
    <w:rsid w:val="009619B1"/>
    <w:rsid w:val="00970D6B"/>
    <w:rsid w:val="009771D7"/>
    <w:rsid w:val="00981934"/>
    <w:rsid w:val="00982247"/>
    <w:rsid w:val="00986BD1"/>
    <w:rsid w:val="009878EA"/>
    <w:rsid w:val="009A0F6F"/>
    <w:rsid w:val="009A1072"/>
    <w:rsid w:val="009A2294"/>
    <w:rsid w:val="009A2966"/>
    <w:rsid w:val="009A3CF5"/>
    <w:rsid w:val="009A51B4"/>
    <w:rsid w:val="009B2AE1"/>
    <w:rsid w:val="009B64F7"/>
    <w:rsid w:val="009C1CD0"/>
    <w:rsid w:val="009C225D"/>
    <w:rsid w:val="009C5EDE"/>
    <w:rsid w:val="009D0E30"/>
    <w:rsid w:val="009D112D"/>
    <w:rsid w:val="009D2637"/>
    <w:rsid w:val="009D2BF8"/>
    <w:rsid w:val="009D7757"/>
    <w:rsid w:val="009E33D7"/>
    <w:rsid w:val="009F4F75"/>
    <w:rsid w:val="00A01F29"/>
    <w:rsid w:val="00A03018"/>
    <w:rsid w:val="00A0378A"/>
    <w:rsid w:val="00A048D6"/>
    <w:rsid w:val="00A1032A"/>
    <w:rsid w:val="00A17AB0"/>
    <w:rsid w:val="00A23146"/>
    <w:rsid w:val="00A25DCA"/>
    <w:rsid w:val="00A31AC7"/>
    <w:rsid w:val="00A329EE"/>
    <w:rsid w:val="00A42742"/>
    <w:rsid w:val="00A42755"/>
    <w:rsid w:val="00A42810"/>
    <w:rsid w:val="00A42873"/>
    <w:rsid w:val="00A44015"/>
    <w:rsid w:val="00A537F5"/>
    <w:rsid w:val="00A545A0"/>
    <w:rsid w:val="00A556DA"/>
    <w:rsid w:val="00A61CEE"/>
    <w:rsid w:val="00A708EA"/>
    <w:rsid w:val="00A73DE5"/>
    <w:rsid w:val="00A7670F"/>
    <w:rsid w:val="00A81E92"/>
    <w:rsid w:val="00A9124D"/>
    <w:rsid w:val="00AA08F7"/>
    <w:rsid w:val="00AA0E00"/>
    <w:rsid w:val="00AD46B0"/>
    <w:rsid w:val="00AD6D53"/>
    <w:rsid w:val="00AE1E61"/>
    <w:rsid w:val="00AE4842"/>
    <w:rsid w:val="00AE492A"/>
    <w:rsid w:val="00AE597F"/>
    <w:rsid w:val="00AE7B98"/>
    <w:rsid w:val="00AF2C1A"/>
    <w:rsid w:val="00AF5E2D"/>
    <w:rsid w:val="00B03210"/>
    <w:rsid w:val="00B06848"/>
    <w:rsid w:val="00B13453"/>
    <w:rsid w:val="00B13F55"/>
    <w:rsid w:val="00B17666"/>
    <w:rsid w:val="00B2640D"/>
    <w:rsid w:val="00B3035B"/>
    <w:rsid w:val="00B30711"/>
    <w:rsid w:val="00B36D42"/>
    <w:rsid w:val="00B37D25"/>
    <w:rsid w:val="00B55900"/>
    <w:rsid w:val="00B61908"/>
    <w:rsid w:val="00B64797"/>
    <w:rsid w:val="00B668E0"/>
    <w:rsid w:val="00B72613"/>
    <w:rsid w:val="00B75184"/>
    <w:rsid w:val="00B77F24"/>
    <w:rsid w:val="00B8077C"/>
    <w:rsid w:val="00B8124D"/>
    <w:rsid w:val="00B85784"/>
    <w:rsid w:val="00B87523"/>
    <w:rsid w:val="00B9368A"/>
    <w:rsid w:val="00B94B3F"/>
    <w:rsid w:val="00BB0576"/>
    <w:rsid w:val="00BB6A27"/>
    <w:rsid w:val="00BC2C31"/>
    <w:rsid w:val="00BC3C70"/>
    <w:rsid w:val="00BC6415"/>
    <w:rsid w:val="00BD1561"/>
    <w:rsid w:val="00BD50FD"/>
    <w:rsid w:val="00BD7212"/>
    <w:rsid w:val="00BD72C0"/>
    <w:rsid w:val="00BD7D29"/>
    <w:rsid w:val="00BE4709"/>
    <w:rsid w:val="00BF1FBF"/>
    <w:rsid w:val="00BF3DBA"/>
    <w:rsid w:val="00BF5109"/>
    <w:rsid w:val="00BF736D"/>
    <w:rsid w:val="00C110DF"/>
    <w:rsid w:val="00C1120C"/>
    <w:rsid w:val="00C11DF8"/>
    <w:rsid w:val="00C36799"/>
    <w:rsid w:val="00C44383"/>
    <w:rsid w:val="00C51C82"/>
    <w:rsid w:val="00C53C9F"/>
    <w:rsid w:val="00C6368E"/>
    <w:rsid w:val="00C6584E"/>
    <w:rsid w:val="00C70FF4"/>
    <w:rsid w:val="00C710B5"/>
    <w:rsid w:val="00C733D1"/>
    <w:rsid w:val="00C8439E"/>
    <w:rsid w:val="00C8684F"/>
    <w:rsid w:val="00C9041F"/>
    <w:rsid w:val="00C92042"/>
    <w:rsid w:val="00C926FF"/>
    <w:rsid w:val="00CB57E2"/>
    <w:rsid w:val="00CB5833"/>
    <w:rsid w:val="00CB5975"/>
    <w:rsid w:val="00CB5FB9"/>
    <w:rsid w:val="00CB62EC"/>
    <w:rsid w:val="00CB7862"/>
    <w:rsid w:val="00CC1165"/>
    <w:rsid w:val="00CC3A5E"/>
    <w:rsid w:val="00CC483B"/>
    <w:rsid w:val="00CC6093"/>
    <w:rsid w:val="00CC6677"/>
    <w:rsid w:val="00CD25ED"/>
    <w:rsid w:val="00CD44F5"/>
    <w:rsid w:val="00CE7927"/>
    <w:rsid w:val="00CF2884"/>
    <w:rsid w:val="00CF435F"/>
    <w:rsid w:val="00CF577A"/>
    <w:rsid w:val="00CF759F"/>
    <w:rsid w:val="00D00879"/>
    <w:rsid w:val="00D0297C"/>
    <w:rsid w:val="00D033F3"/>
    <w:rsid w:val="00D072F3"/>
    <w:rsid w:val="00D1367D"/>
    <w:rsid w:val="00D23089"/>
    <w:rsid w:val="00D262ED"/>
    <w:rsid w:val="00D26890"/>
    <w:rsid w:val="00D3075D"/>
    <w:rsid w:val="00D42EBA"/>
    <w:rsid w:val="00D44F26"/>
    <w:rsid w:val="00D47C13"/>
    <w:rsid w:val="00D53EEE"/>
    <w:rsid w:val="00D54F58"/>
    <w:rsid w:val="00D60DB3"/>
    <w:rsid w:val="00D63467"/>
    <w:rsid w:val="00D64A2D"/>
    <w:rsid w:val="00D66B9C"/>
    <w:rsid w:val="00D73A6D"/>
    <w:rsid w:val="00D83439"/>
    <w:rsid w:val="00D83C00"/>
    <w:rsid w:val="00D84AA9"/>
    <w:rsid w:val="00D92831"/>
    <w:rsid w:val="00D95EFA"/>
    <w:rsid w:val="00DA0D30"/>
    <w:rsid w:val="00DA6200"/>
    <w:rsid w:val="00DC0DC9"/>
    <w:rsid w:val="00DC3262"/>
    <w:rsid w:val="00DC62D9"/>
    <w:rsid w:val="00DD0817"/>
    <w:rsid w:val="00DD6A68"/>
    <w:rsid w:val="00DF5CF4"/>
    <w:rsid w:val="00E06646"/>
    <w:rsid w:val="00E077CC"/>
    <w:rsid w:val="00E12B2C"/>
    <w:rsid w:val="00E14180"/>
    <w:rsid w:val="00E225F6"/>
    <w:rsid w:val="00E26599"/>
    <w:rsid w:val="00E31BE3"/>
    <w:rsid w:val="00E33D9C"/>
    <w:rsid w:val="00E35B04"/>
    <w:rsid w:val="00E55207"/>
    <w:rsid w:val="00E75182"/>
    <w:rsid w:val="00E75C3E"/>
    <w:rsid w:val="00E83C4E"/>
    <w:rsid w:val="00E9101F"/>
    <w:rsid w:val="00E94818"/>
    <w:rsid w:val="00EA21F9"/>
    <w:rsid w:val="00EA590C"/>
    <w:rsid w:val="00EA639D"/>
    <w:rsid w:val="00EA7348"/>
    <w:rsid w:val="00EA7A43"/>
    <w:rsid w:val="00EB25B0"/>
    <w:rsid w:val="00EC0049"/>
    <w:rsid w:val="00EC0064"/>
    <w:rsid w:val="00EC4E50"/>
    <w:rsid w:val="00EC5086"/>
    <w:rsid w:val="00EC5519"/>
    <w:rsid w:val="00EC5986"/>
    <w:rsid w:val="00ED38CA"/>
    <w:rsid w:val="00ED6368"/>
    <w:rsid w:val="00ED7FB4"/>
    <w:rsid w:val="00EE3A37"/>
    <w:rsid w:val="00EE42A1"/>
    <w:rsid w:val="00EF0FE8"/>
    <w:rsid w:val="00EF1CBC"/>
    <w:rsid w:val="00F01B44"/>
    <w:rsid w:val="00F13675"/>
    <w:rsid w:val="00F15FBB"/>
    <w:rsid w:val="00F324FC"/>
    <w:rsid w:val="00F32BFB"/>
    <w:rsid w:val="00F33E2B"/>
    <w:rsid w:val="00F3438D"/>
    <w:rsid w:val="00F37A1F"/>
    <w:rsid w:val="00F45732"/>
    <w:rsid w:val="00F55595"/>
    <w:rsid w:val="00F562AB"/>
    <w:rsid w:val="00F614F1"/>
    <w:rsid w:val="00F64BE0"/>
    <w:rsid w:val="00F70495"/>
    <w:rsid w:val="00F70ED0"/>
    <w:rsid w:val="00F71AAE"/>
    <w:rsid w:val="00F76AC2"/>
    <w:rsid w:val="00F80C30"/>
    <w:rsid w:val="00F9148B"/>
    <w:rsid w:val="00F94F6B"/>
    <w:rsid w:val="00F95F34"/>
    <w:rsid w:val="00F96187"/>
    <w:rsid w:val="00FA0F81"/>
    <w:rsid w:val="00FA3707"/>
    <w:rsid w:val="00FA58AA"/>
    <w:rsid w:val="00FA6EE1"/>
    <w:rsid w:val="00FB2006"/>
    <w:rsid w:val="00FC1EC3"/>
    <w:rsid w:val="00FC50BF"/>
    <w:rsid w:val="00FC6057"/>
    <w:rsid w:val="00FE0B4C"/>
    <w:rsid w:val="00FE0C60"/>
    <w:rsid w:val="00FE33D7"/>
    <w:rsid w:val="00FF57DD"/>
    <w:rsid w:val="00FF60E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74343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639D"/>
    <w:rPr>
      <w:rFonts w:ascii="Arial" w:hAnsi="Arial" w:cs="Arial"/>
      <w:sz w:val="21"/>
      <w:szCs w:val="21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left" w:pos="0"/>
      </w:tabs>
      <w:suppressAutoHyphens/>
      <w:spacing w:line="240" w:lineRule="atLeast"/>
      <w:jc w:val="center"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spacing w:val="-2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8411B6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rsid w:val="006A1ADC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FreeForm">
    <w:name w:val="Free Form"/>
    <w:rsid w:val="0055774E"/>
    <w:rPr>
      <w:rFonts w:eastAsia="ヒラギノ角ゴ Pro W3"/>
      <w:color w:val="000000"/>
      <w:lang w:val="en-GB" w:eastAsia="en-GB"/>
    </w:rPr>
  </w:style>
  <w:style w:type="paragraph" w:customStyle="1" w:styleId="p1">
    <w:name w:val="p1"/>
    <w:basedOn w:val="Normal"/>
    <w:rsid w:val="00C8684F"/>
    <w:pPr>
      <w:spacing w:line="240" w:lineRule="atLeast"/>
      <w:jc w:val="both"/>
    </w:pPr>
    <w:rPr>
      <w:color w:val="000000"/>
    </w:rPr>
  </w:style>
  <w:style w:type="character" w:customStyle="1" w:styleId="s1">
    <w:name w:val="s1"/>
    <w:rsid w:val="00C8684F"/>
  </w:style>
  <w:style w:type="character" w:styleId="UnresolvedMention">
    <w:name w:val="Unresolved Mention"/>
    <w:uiPriority w:val="99"/>
    <w:semiHidden/>
    <w:unhideWhenUsed/>
    <w:rsid w:val="00F914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041F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rsid w:val="003A4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A453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9552B"/>
    <w:rPr>
      <w:rFonts w:ascii="Arial" w:hAnsi="Arial" w:cs="Arial"/>
      <w:sz w:val="21"/>
      <w:szCs w:val="21"/>
    </w:rPr>
  </w:style>
  <w:style w:type="character" w:customStyle="1" w:styleId="xcontentpasted0">
    <w:name w:val="x_contentpasted0"/>
    <w:basedOn w:val="DefaultParagraphFont"/>
    <w:rsid w:val="00D66B9C"/>
  </w:style>
  <w:style w:type="paragraph" w:customStyle="1" w:styleId="xfluidplugincopy">
    <w:name w:val="x_fluidplugincopy"/>
    <w:basedOn w:val="Normal"/>
    <w:rsid w:val="00D66B9C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yadab.sutradhar@yahoo.com?subject=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\Library\Group%20Containers\UBF8T346G9.Office\User%20Content.localized\Templates.localized\Resume-MI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d7d6a0-4a81-4f30-b943-bb3134e095b3">
      <Terms xmlns="http://schemas.microsoft.com/office/infopath/2007/PartnerControls"/>
    </lcf76f155ced4ddcb4097134ff3c332f>
    <TaxCatchAll xmlns="1511d139-171f-458d-a044-8058d1678c0f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D07F1F49730418DD2B2E6AFDBBD86" ma:contentTypeVersion="17" ma:contentTypeDescription="Create a new document." ma:contentTypeScope="" ma:versionID="f81a01666048ad6cc4c1e97afc693f5c">
  <xsd:schema xmlns:xsd="http://www.w3.org/2001/XMLSchema" xmlns:xs="http://www.w3.org/2001/XMLSchema" xmlns:p="http://schemas.microsoft.com/office/2006/metadata/properties" xmlns:ns2="0cd7d6a0-4a81-4f30-b943-bb3134e095b3" xmlns:ns3="1511d139-171f-458d-a044-8058d1678c0f" targetNamespace="http://schemas.microsoft.com/office/2006/metadata/properties" ma:root="true" ma:fieldsID="2f6e35cacad6fe55c671eef372bcdb5b" ns2:_="" ns3:_="">
    <xsd:import namespace="0cd7d6a0-4a81-4f30-b943-bb3134e095b3"/>
    <xsd:import namespace="1511d139-171f-458d-a044-8058d1678c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7d6a0-4a81-4f30-b943-bb3134e095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3560af1-4238-4595-a1e4-1f980420a9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1d139-171f-458d-a044-8058d1678c0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5b497e4-5575-48c8-9803-3fd13b68b634}" ma:internalName="TaxCatchAll" ma:showField="CatchAllData" ma:web="1511d139-171f-458d-a044-8058d1678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42A371-6AB6-4B19-827D-D4514176A0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95CBC8-BBEF-4BF3-98B1-F2BBFB68A8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BFF7D0-DD01-4CC3-9190-3F7E737A7AF5}">
  <ds:schemaRefs>
    <ds:schemaRef ds:uri="http://schemas.microsoft.com/office/2006/metadata/properties"/>
    <ds:schemaRef ds:uri="http://schemas.microsoft.com/office/infopath/2007/PartnerControls"/>
    <ds:schemaRef ds:uri="0cd7d6a0-4a81-4f30-b943-bb3134e095b3"/>
    <ds:schemaRef ds:uri="1511d139-171f-458d-a044-8058d1678c0f"/>
  </ds:schemaRefs>
</ds:datastoreItem>
</file>

<file path=customXml/itemProps4.xml><?xml version="1.0" encoding="utf-8"?>
<ds:datastoreItem xmlns:ds="http://schemas.openxmlformats.org/officeDocument/2006/customXml" ds:itemID="{B94F2A12-8BBA-4FE4-978A-EC6C57820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d7d6a0-4a81-4f30-b943-bb3134e095b3"/>
    <ds:schemaRef ds:uri="1511d139-171f-458d-a044-8058d1678c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C:\Users\krist\Library\Group Containers\UBF8T346G9.Office\User Content.localized\Templates.localized\Resume-MIU.dot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Links>
    <vt:vector size="18" baseType="variant">
      <vt:variant>
        <vt:i4>6684689</vt:i4>
      </vt:variant>
      <vt:variant>
        <vt:i4>6</vt:i4>
      </vt:variant>
      <vt:variant>
        <vt:i4>0</vt:i4>
      </vt:variant>
      <vt:variant>
        <vt:i4>5</vt:i4>
      </vt:variant>
      <vt:variant>
        <vt:lpwstr>mailto:ankhbayar.azzaya@gmail.com</vt:lpwstr>
      </vt:variant>
      <vt:variant>
        <vt:lpwstr/>
      </vt:variant>
      <vt:variant>
        <vt:i4>2359328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http://www.linkedin.com/in/ankhbayar-azzaya</vt:lpwstr>
      </vt:variant>
      <vt:variant>
        <vt:lpwstr/>
      </vt:variant>
      <vt:variant>
        <vt:i4>6684689</vt:i4>
      </vt:variant>
      <vt:variant>
        <vt:i4>0</vt:i4>
      </vt:variant>
      <vt:variant>
        <vt:i4>0</vt:i4>
      </vt:variant>
      <vt:variant>
        <vt:i4>5</vt:i4>
      </vt:variant>
      <vt:variant>
        <vt:lpwstr>mailto:ankhbayar.azzaya@gmail.com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2024-10-30T17:54:00Z</dcterms:created>
  <dcterms:modified xsi:type="dcterms:W3CDTF">2025-01-20T21:59:00Z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0x01010009CD07F1F49730418DD2B2E6AFDBBD86</vt:lpwstr>
  </property>
</Properties>
</file>